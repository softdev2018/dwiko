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auto"/>
        </w:rPr>
        <w:id w:val="254023022"/>
        <w:placeholder>
          <w:docPart w:val="63457B37402A4D5CAC133B0BD7416AFF"/>
        </w:placeholder>
        <w15:appearance w15:val="hidden"/>
      </w:sdtPr>
      <w:sdtEndPr/>
      <w:sdtContent>
        <w:p w14:paraId="0721AC11" w14:textId="77777777" w:rsidR="002E1554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</w:rPr>
            <w:t>LAPORAN HARIAN PRA-MAGANGER</w:t>
          </w:r>
        </w:p>
        <w:p w14:paraId="31D2CEFC" w14:textId="77777777" w:rsidR="00B07A53" w:rsidRPr="00756DE1" w:rsidRDefault="002E1554">
          <w:pPr>
            <w:pStyle w:val="Company"/>
            <w:rPr>
              <w:color w:val="auto"/>
            </w:rPr>
          </w:pPr>
          <w:r w:rsidRPr="00756DE1">
            <w:rPr>
              <w:color w:val="auto"/>
              <w:sz w:val="40"/>
            </w:rPr>
            <w:t>UPT TIK 2018</w:t>
          </w:r>
        </w:p>
      </w:sdtContent>
    </w:sdt>
    <w:p w14:paraId="7F5B65F8" w14:textId="77777777" w:rsidR="00B07A53" w:rsidRDefault="00B07A53">
      <w:pPr>
        <w:pStyle w:val="Logo"/>
      </w:pPr>
    </w:p>
    <w:p w14:paraId="7063E5C9" w14:textId="4CD12556" w:rsidR="00B07A53" w:rsidRPr="00756DE1" w:rsidRDefault="005033C2">
      <w:pPr>
        <w:pStyle w:val="Heading1"/>
        <w:rPr>
          <w:color w:val="auto"/>
        </w:rPr>
      </w:pPr>
      <w:r w:rsidRPr="00756DE1">
        <w:rPr>
          <w:color w:val="auto"/>
        </w:rPr>
        <w:t xml:space="preserve">Tanggal </w:t>
      </w:r>
      <w:r w:rsidR="00013FD7" w:rsidRPr="00756DE1">
        <w:rPr>
          <w:color w:val="auto"/>
        </w:rPr>
        <w:t xml:space="preserve">/ Divisi </w:t>
      </w:r>
      <w:r w:rsidR="002E1554" w:rsidRPr="00756DE1">
        <w:rPr>
          <w:color w:val="auto"/>
        </w:rPr>
        <w:t>:</w:t>
      </w:r>
      <w:r w:rsidR="004F34AB">
        <w:rPr>
          <w:color w:val="auto"/>
        </w:rPr>
        <w:t xml:space="preserve"> </w:t>
      </w:r>
      <w:r w:rsidR="004F34AB">
        <w:t>5 Februari 2018</w:t>
      </w:r>
      <w:r w:rsidR="00013FD7" w:rsidRPr="00756DE1">
        <w:rPr>
          <w:color w:val="auto"/>
        </w:rPr>
        <w:tab/>
      </w:r>
      <w:r w:rsidR="004F34AB">
        <w:rPr>
          <w:color w:val="auto"/>
        </w:rPr>
        <w:t>/ Softdev</w:t>
      </w:r>
    </w:p>
    <w:p w14:paraId="43733240" w14:textId="117762EF" w:rsidR="00B07A53" w:rsidRPr="00756DE1" w:rsidRDefault="00013FD7">
      <w:r w:rsidRPr="00756DE1">
        <w:t>Waktu Datang :</w:t>
      </w:r>
      <w:r w:rsidRPr="00756DE1">
        <w:tab/>
      </w:r>
      <w:r w:rsidR="004F34AB">
        <w:t>7:55</w:t>
      </w:r>
      <w:r w:rsidR="004F34AB">
        <w:tab/>
      </w:r>
      <w:r w:rsidRPr="00756DE1">
        <w:tab/>
      </w:r>
      <w:r w:rsidRPr="00756DE1">
        <w:tab/>
      </w:r>
      <w:r w:rsidRPr="00756DE1">
        <w:tab/>
      </w:r>
      <w:r w:rsidRPr="00756DE1">
        <w:tab/>
        <w:t xml:space="preserve">        Waktu Pulang :</w:t>
      </w:r>
      <w:r w:rsidR="00D413B2">
        <w:t xml:space="preserve"> 16:00</w:t>
      </w:r>
      <w:bookmarkStart w:id="0" w:name="_GoBack"/>
      <w:bookmarkEnd w:id="0"/>
    </w:p>
    <w:tbl>
      <w:tblPr>
        <w:tblStyle w:val="GridTable1Light-Accent1"/>
        <w:tblW w:w="5000" w:type="pct"/>
        <w:jc w:val="center"/>
        <w:tblBorders>
          <w:bottom w:val="single" w:sz="18" w:space="0" w:color="DFE4DA" w:themeColor="text2" w:themeTint="33"/>
          <w:insideH w:val="single" w:sz="4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20" w:firstRow="1" w:lastRow="0" w:firstColumn="0" w:lastColumn="0" w:noHBand="0" w:noVBand="1"/>
        <w:tblDescription w:val="Contact information"/>
      </w:tblPr>
      <w:tblGrid>
        <w:gridCol w:w="2880"/>
        <w:gridCol w:w="2520"/>
        <w:gridCol w:w="1350"/>
        <w:gridCol w:w="4050"/>
      </w:tblGrid>
      <w:tr w:rsidR="00B07A53" w:rsidRPr="00756DE1" w14:paraId="649D6291" w14:textId="77777777" w:rsidTr="004F3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55BA02F" w14:textId="75079A1A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Nama</w:t>
            </w:r>
            <w:r w:rsidR="004F34AB">
              <w:rPr>
                <w:color w:val="auto"/>
              </w:rPr>
              <w:t xml:space="preserve">  : Dwiko Satriyo. U. Y. S</w:t>
            </w:r>
          </w:p>
        </w:tc>
        <w:tc>
          <w:tcPr>
            <w:tcW w:w="25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71D0A3C" w14:textId="77777777" w:rsidR="00B07A53" w:rsidRPr="00756DE1" w:rsidRDefault="00B07A53"/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501E6D7F" w14:textId="77777777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Prodi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A5B88D7" w14:textId="6E090113" w:rsidR="00B07A53" w:rsidRPr="00756DE1" w:rsidRDefault="004F34AB">
            <w:r>
              <w:t>Informatika</w:t>
            </w:r>
          </w:p>
        </w:tc>
      </w:tr>
      <w:tr w:rsidR="00756DE1" w:rsidRPr="00756DE1" w14:paraId="408E073C" w14:textId="77777777" w:rsidTr="004F34AB">
        <w:trPr>
          <w:jc w:val="center"/>
        </w:trPr>
        <w:tc>
          <w:tcPr>
            <w:tcW w:w="2880" w:type="dxa"/>
          </w:tcPr>
          <w:p w14:paraId="04DB32F1" w14:textId="2A511C06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NIM</w:t>
            </w:r>
            <w:r w:rsidR="004F34AB">
              <w:rPr>
                <w:color w:val="auto"/>
              </w:rPr>
              <w:t xml:space="preserve">      : M0515008</w:t>
            </w:r>
          </w:p>
        </w:tc>
        <w:tc>
          <w:tcPr>
            <w:tcW w:w="2520" w:type="dxa"/>
          </w:tcPr>
          <w:p w14:paraId="683DE7FE" w14:textId="32E7A3CB" w:rsidR="00B07A53" w:rsidRPr="00756DE1" w:rsidRDefault="00B07A53"/>
        </w:tc>
        <w:tc>
          <w:tcPr>
            <w:tcW w:w="1350" w:type="dxa"/>
          </w:tcPr>
          <w:p w14:paraId="29F9EE11" w14:textId="77777777" w:rsidR="00B07A53" w:rsidRPr="00756DE1" w:rsidRDefault="00013FD7">
            <w:pPr>
              <w:pStyle w:val="Heading2"/>
              <w:outlineLvl w:val="1"/>
              <w:rPr>
                <w:color w:val="auto"/>
              </w:rPr>
            </w:pPr>
            <w:r w:rsidRPr="00756DE1">
              <w:rPr>
                <w:color w:val="auto"/>
              </w:rPr>
              <w:t>Fakultas</w:t>
            </w:r>
          </w:p>
        </w:tc>
        <w:tc>
          <w:tcPr>
            <w:tcW w:w="4050" w:type="dxa"/>
          </w:tcPr>
          <w:p w14:paraId="742EC023" w14:textId="6282B3A6" w:rsidR="00B07A53" w:rsidRPr="00756DE1" w:rsidRDefault="004F34AB">
            <w:r>
              <w:t>MIPA</w:t>
            </w:r>
          </w:p>
        </w:tc>
      </w:tr>
    </w:tbl>
    <w:p w14:paraId="23B860D7" w14:textId="77777777" w:rsidR="00B07A53" w:rsidRDefault="00B07A53"/>
    <w:tbl>
      <w:tblPr>
        <w:tblStyle w:val="GridTable1Light-Accent1"/>
        <w:tblW w:w="5000" w:type="pct"/>
        <w:tblBorders>
          <w:bottom w:val="single" w:sz="12" w:space="0" w:color="E48312" w:themeColor="accent1"/>
          <w:insideH w:val="single" w:sz="2" w:space="0" w:color="DFE4DA" w:themeColor="text2" w:themeTint="33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  <w:tblDescription w:val="Interview questions"/>
      </w:tblPr>
      <w:tblGrid>
        <w:gridCol w:w="582"/>
        <w:gridCol w:w="8058"/>
        <w:gridCol w:w="2160"/>
      </w:tblGrid>
      <w:tr w:rsidR="00B07A53" w14:paraId="485B19DD" w14:textId="77777777" w:rsidTr="00B07A53">
        <w:tc>
          <w:tcPr>
            <w:tcW w:w="582" w:type="dxa"/>
          </w:tcPr>
          <w:p w14:paraId="7367DBFD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26F687A" w14:textId="76007AF9" w:rsidR="00742139" w:rsidRDefault="004F34AB" w:rsidP="007B7975">
            <w:pPr>
              <w:pStyle w:val="List"/>
            </w:pPr>
            <w:r>
              <w:t>Kegiatan hari ini yaitu :</w:t>
            </w:r>
          </w:p>
        </w:tc>
        <w:tc>
          <w:tcPr>
            <w:tcW w:w="2160" w:type="dxa"/>
          </w:tcPr>
          <w:p w14:paraId="3707FBFE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0636E412" w14:textId="77777777" w:rsidTr="00B07A53">
        <w:tc>
          <w:tcPr>
            <w:tcW w:w="582" w:type="dxa"/>
          </w:tcPr>
          <w:p w14:paraId="69FBFDE9" w14:textId="77777777" w:rsidR="00B07A53" w:rsidRDefault="00B07A53" w:rsidP="002E1554">
            <w:pPr>
              <w:pStyle w:val="Numbers"/>
              <w:spacing w:before="40"/>
              <w:jc w:val="center"/>
            </w:pPr>
          </w:p>
        </w:tc>
        <w:tc>
          <w:tcPr>
            <w:tcW w:w="8058" w:type="dxa"/>
          </w:tcPr>
          <w:p w14:paraId="0348D08E" w14:textId="1D01A28F" w:rsidR="00B07A53" w:rsidRPr="007B7975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database</w:t>
            </w:r>
          </w:p>
        </w:tc>
        <w:tc>
          <w:tcPr>
            <w:tcW w:w="2160" w:type="dxa"/>
          </w:tcPr>
          <w:p w14:paraId="1B758332" w14:textId="77777777" w:rsidR="00B07A53" w:rsidRDefault="00B07A53"/>
        </w:tc>
      </w:tr>
      <w:tr w:rsidR="00B07A53" w14:paraId="72C046E4" w14:textId="77777777" w:rsidTr="00B07A53">
        <w:tc>
          <w:tcPr>
            <w:tcW w:w="582" w:type="dxa"/>
          </w:tcPr>
          <w:p w14:paraId="02D834EC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B7305EB" w14:textId="64C9954B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table database</w:t>
            </w:r>
          </w:p>
        </w:tc>
        <w:tc>
          <w:tcPr>
            <w:tcW w:w="2160" w:type="dxa"/>
          </w:tcPr>
          <w:p w14:paraId="46B6ED74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4D95706" w14:textId="77777777" w:rsidTr="00B07A53">
        <w:tc>
          <w:tcPr>
            <w:tcW w:w="582" w:type="dxa"/>
          </w:tcPr>
          <w:p w14:paraId="556C8B2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023D1A7" w14:textId="03C12E67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Membuat attribut table database</w:t>
            </w:r>
          </w:p>
        </w:tc>
        <w:tc>
          <w:tcPr>
            <w:tcW w:w="2160" w:type="dxa"/>
          </w:tcPr>
          <w:p w14:paraId="392ED620" w14:textId="77777777" w:rsidR="00B07A53" w:rsidRDefault="00B07A53"/>
        </w:tc>
      </w:tr>
      <w:tr w:rsidR="00B07A53" w14:paraId="62E7BCBF" w14:textId="77777777" w:rsidTr="00B07A53">
        <w:tc>
          <w:tcPr>
            <w:tcW w:w="582" w:type="dxa"/>
          </w:tcPr>
          <w:p w14:paraId="30EC735F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A12D674" w14:textId="473A3F3A" w:rsidR="00B07A53" w:rsidRDefault="007B7975" w:rsidP="007B7975">
            <w:pPr>
              <w:pStyle w:val="List"/>
              <w:numPr>
                <w:ilvl w:val="0"/>
                <w:numId w:val="13"/>
              </w:numPr>
            </w:pPr>
            <w:r>
              <w:t>Mengkonekkan database lewat php</w:t>
            </w:r>
          </w:p>
        </w:tc>
        <w:tc>
          <w:tcPr>
            <w:tcW w:w="2160" w:type="dxa"/>
          </w:tcPr>
          <w:p w14:paraId="3FBA2344" w14:textId="77777777" w:rsidR="00B07A53" w:rsidRDefault="00B07A53"/>
        </w:tc>
      </w:tr>
      <w:tr w:rsidR="00B07A53" w14:paraId="7515466E" w14:textId="77777777" w:rsidTr="00B07A53">
        <w:tc>
          <w:tcPr>
            <w:tcW w:w="582" w:type="dxa"/>
          </w:tcPr>
          <w:p w14:paraId="6F40CB7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3C9A90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0A658E6B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6ADEFE93" w14:textId="77777777" w:rsidTr="00B07A53">
        <w:tc>
          <w:tcPr>
            <w:tcW w:w="582" w:type="dxa"/>
          </w:tcPr>
          <w:p w14:paraId="4C3BE69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1092537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46E56EF8" w14:textId="77777777" w:rsidR="00B07A53" w:rsidRDefault="00B07A53"/>
        </w:tc>
      </w:tr>
      <w:tr w:rsidR="00B07A53" w14:paraId="4F41ACB2" w14:textId="77777777" w:rsidTr="00B07A53">
        <w:tc>
          <w:tcPr>
            <w:tcW w:w="582" w:type="dxa"/>
          </w:tcPr>
          <w:p w14:paraId="07D94F7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6CAE1C0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204341D8" w14:textId="77777777" w:rsidR="00B07A53" w:rsidRDefault="00B07A53"/>
        </w:tc>
      </w:tr>
      <w:tr w:rsidR="00B07A53" w14:paraId="02BE4334" w14:textId="77777777" w:rsidTr="00B07A53">
        <w:tc>
          <w:tcPr>
            <w:tcW w:w="582" w:type="dxa"/>
          </w:tcPr>
          <w:p w14:paraId="258B0F78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2DD2A29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9A7503E" w14:textId="77777777" w:rsidR="00B07A53" w:rsidRDefault="00B07A53"/>
        </w:tc>
      </w:tr>
      <w:tr w:rsidR="00B07A53" w14:paraId="7AA784FA" w14:textId="77777777" w:rsidTr="00B07A53">
        <w:tc>
          <w:tcPr>
            <w:tcW w:w="582" w:type="dxa"/>
          </w:tcPr>
          <w:p w14:paraId="5824CBD9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6AD3940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0E7A0892" w14:textId="77777777" w:rsidR="00B07A53" w:rsidRDefault="00B07A53"/>
        </w:tc>
      </w:tr>
      <w:tr w:rsidR="00B07A53" w14:paraId="33EF8D34" w14:textId="77777777" w:rsidTr="00B07A53">
        <w:tc>
          <w:tcPr>
            <w:tcW w:w="582" w:type="dxa"/>
          </w:tcPr>
          <w:p w14:paraId="07A57704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1D3823B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A3810F6" w14:textId="77777777" w:rsidR="00B07A53" w:rsidRDefault="00B07A53"/>
        </w:tc>
      </w:tr>
      <w:tr w:rsidR="00B07A53" w14:paraId="71AB517C" w14:textId="77777777" w:rsidTr="00B07A53">
        <w:tc>
          <w:tcPr>
            <w:tcW w:w="582" w:type="dxa"/>
          </w:tcPr>
          <w:p w14:paraId="0808C395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5343EDBD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700457DB" w14:textId="77777777" w:rsidR="00B07A53" w:rsidRDefault="00B07A53"/>
        </w:tc>
      </w:tr>
      <w:tr w:rsidR="00B07A53" w14:paraId="2CCB0EAD" w14:textId="77777777" w:rsidTr="00B07A53">
        <w:tc>
          <w:tcPr>
            <w:tcW w:w="582" w:type="dxa"/>
          </w:tcPr>
          <w:p w14:paraId="5461F5A9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D1A38B9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01FEF35E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BE85E29" w14:textId="77777777" w:rsidTr="00B07A53">
        <w:tc>
          <w:tcPr>
            <w:tcW w:w="582" w:type="dxa"/>
          </w:tcPr>
          <w:p w14:paraId="04FEDF2A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0C41058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3CB3E1C0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37E01177" w14:textId="77777777" w:rsidTr="00B07A53">
        <w:tc>
          <w:tcPr>
            <w:tcW w:w="582" w:type="dxa"/>
          </w:tcPr>
          <w:p w14:paraId="7C713BCF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F106A24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53C496F5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5336C708" w14:textId="77777777" w:rsidTr="00B07A53">
        <w:tc>
          <w:tcPr>
            <w:tcW w:w="582" w:type="dxa"/>
          </w:tcPr>
          <w:p w14:paraId="2A0AE19E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E7E26A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489D3CEA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4AE97C6E" w14:textId="77777777" w:rsidTr="00B07A53">
        <w:tc>
          <w:tcPr>
            <w:tcW w:w="582" w:type="dxa"/>
          </w:tcPr>
          <w:p w14:paraId="777E5891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4518AAA3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5E5701B6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1CF9C1E1" w14:textId="77777777" w:rsidTr="00B07A53">
        <w:tc>
          <w:tcPr>
            <w:tcW w:w="582" w:type="dxa"/>
          </w:tcPr>
          <w:p w14:paraId="7A577594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846A502" w14:textId="77777777" w:rsidR="00B07A53" w:rsidRDefault="00B07A53">
            <w:pPr>
              <w:pStyle w:val="List"/>
            </w:pPr>
          </w:p>
        </w:tc>
        <w:tc>
          <w:tcPr>
            <w:tcW w:w="2160" w:type="dxa"/>
          </w:tcPr>
          <w:p w14:paraId="1934E31E" w14:textId="77777777" w:rsidR="00B07A53" w:rsidRDefault="00B07A53"/>
        </w:tc>
      </w:tr>
      <w:tr w:rsidR="00B07A53" w14:paraId="0EC04FBD" w14:textId="77777777" w:rsidTr="00B07A53">
        <w:tc>
          <w:tcPr>
            <w:tcW w:w="582" w:type="dxa"/>
          </w:tcPr>
          <w:p w14:paraId="348F8F42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277AB80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3FAFCC8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638516F1" w14:textId="77777777" w:rsidTr="00B07A53">
        <w:tc>
          <w:tcPr>
            <w:tcW w:w="582" w:type="dxa"/>
          </w:tcPr>
          <w:p w14:paraId="02BFD04B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13A67D6E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75269092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771A29CB" w14:textId="77777777" w:rsidTr="00B07A53">
        <w:tc>
          <w:tcPr>
            <w:tcW w:w="582" w:type="dxa"/>
          </w:tcPr>
          <w:p w14:paraId="03CDF698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F79CCEF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EB7AAA4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756DE1" w14:paraId="0DD06346" w14:textId="77777777" w:rsidTr="00B07A53">
        <w:tc>
          <w:tcPr>
            <w:tcW w:w="582" w:type="dxa"/>
          </w:tcPr>
          <w:p w14:paraId="41C2573E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5799C129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4094215A" w14:textId="77777777" w:rsidR="00756DE1" w:rsidRDefault="00756DE1"/>
        </w:tc>
      </w:tr>
      <w:tr w:rsidR="00756DE1" w14:paraId="36954C2F" w14:textId="77777777" w:rsidTr="00B07A53">
        <w:tc>
          <w:tcPr>
            <w:tcW w:w="582" w:type="dxa"/>
          </w:tcPr>
          <w:p w14:paraId="0E7D2549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20C257A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706AFDB" w14:textId="77777777" w:rsidR="00756DE1" w:rsidRDefault="00756DE1"/>
        </w:tc>
      </w:tr>
      <w:tr w:rsidR="00756DE1" w14:paraId="0FA215DF" w14:textId="77777777" w:rsidTr="00B07A53">
        <w:tc>
          <w:tcPr>
            <w:tcW w:w="582" w:type="dxa"/>
          </w:tcPr>
          <w:p w14:paraId="189888EF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EC9F4D8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14C2C8E8" w14:textId="77777777" w:rsidR="00756DE1" w:rsidRDefault="00756DE1"/>
        </w:tc>
      </w:tr>
      <w:tr w:rsidR="00756DE1" w14:paraId="3CC83D60" w14:textId="77777777" w:rsidTr="00B07A53">
        <w:tc>
          <w:tcPr>
            <w:tcW w:w="582" w:type="dxa"/>
          </w:tcPr>
          <w:p w14:paraId="582DB838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D011CA0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EB40F9F" w14:textId="77777777" w:rsidR="00756DE1" w:rsidRDefault="00756DE1"/>
        </w:tc>
      </w:tr>
      <w:tr w:rsidR="00756DE1" w14:paraId="0657F01F" w14:textId="77777777" w:rsidTr="00B07A53">
        <w:tc>
          <w:tcPr>
            <w:tcW w:w="582" w:type="dxa"/>
          </w:tcPr>
          <w:p w14:paraId="68E753F4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0D8CADCE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68F47C78" w14:textId="77777777" w:rsidR="00756DE1" w:rsidRDefault="00756DE1"/>
        </w:tc>
      </w:tr>
      <w:tr w:rsidR="00756DE1" w14:paraId="0A4EC797" w14:textId="77777777" w:rsidTr="00B07A53">
        <w:tc>
          <w:tcPr>
            <w:tcW w:w="582" w:type="dxa"/>
          </w:tcPr>
          <w:p w14:paraId="76A397A5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CFD9298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26EDC296" w14:textId="77777777" w:rsidR="00756DE1" w:rsidRDefault="00756DE1"/>
        </w:tc>
      </w:tr>
      <w:tr w:rsidR="00756DE1" w14:paraId="58433E08" w14:textId="77777777" w:rsidTr="00B07A53">
        <w:tc>
          <w:tcPr>
            <w:tcW w:w="582" w:type="dxa"/>
          </w:tcPr>
          <w:p w14:paraId="0B4BB032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71B31473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7E247902" w14:textId="77777777" w:rsidR="00756DE1" w:rsidRDefault="00756DE1"/>
        </w:tc>
      </w:tr>
      <w:tr w:rsidR="00756DE1" w14:paraId="6E247504" w14:textId="77777777" w:rsidTr="00B07A53">
        <w:tc>
          <w:tcPr>
            <w:tcW w:w="582" w:type="dxa"/>
          </w:tcPr>
          <w:p w14:paraId="26AF9FEF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3A97644C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5CEF9498" w14:textId="77777777" w:rsidR="00756DE1" w:rsidRDefault="00756DE1"/>
        </w:tc>
      </w:tr>
      <w:tr w:rsidR="00756DE1" w14:paraId="342D746F" w14:textId="77777777" w:rsidTr="00B07A53">
        <w:tc>
          <w:tcPr>
            <w:tcW w:w="582" w:type="dxa"/>
          </w:tcPr>
          <w:p w14:paraId="07AA0694" w14:textId="77777777" w:rsidR="00756DE1" w:rsidRDefault="00756DE1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20CB1371" w14:textId="77777777" w:rsidR="00756DE1" w:rsidRDefault="00756DE1">
            <w:pPr>
              <w:pStyle w:val="List2"/>
            </w:pPr>
          </w:p>
        </w:tc>
        <w:tc>
          <w:tcPr>
            <w:tcW w:w="2160" w:type="dxa"/>
          </w:tcPr>
          <w:p w14:paraId="29B587F4" w14:textId="77777777" w:rsidR="00756DE1" w:rsidRDefault="00756DE1"/>
        </w:tc>
      </w:tr>
      <w:tr w:rsidR="00B07A53" w14:paraId="1BC9EDF4" w14:textId="77777777" w:rsidTr="00B07A53">
        <w:tc>
          <w:tcPr>
            <w:tcW w:w="582" w:type="dxa"/>
          </w:tcPr>
          <w:p w14:paraId="4ED8832A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</w:tcPr>
          <w:p w14:paraId="632CCEFA" w14:textId="77777777" w:rsidR="00B07A53" w:rsidRDefault="00B07A53">
            <w:pPr>
              <w:pStyle w:val="List2"/>
            </w:pPr>
          </w:p>
        </w:tc>
        <w:tc>
          <w:tcPr>
            <w:tcW w:w="2160" w:type="dxa"/>
          </w:tcPr>
          <w:p w14:paraId="490D3C2A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016FDD9D" w14:textId="77777777" w:rsidTr="00B07A53">
        <w:tc>
          <w:tcPr>
            <w:tcW w:w="582" w:type="dxa"/>
            <w:tcBorders>
              <w:bottom w:val="single" w:sz="2" w:space="0" w:color="DFE4DA" w:themeColor="text2" w:themeTint="33"/>
            </w:tcBorders>
          </w:tcPr>
          <w:p w14:paraId="2CBA6330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bottom w:val="single" w:sz="2" w:space="0" w:color="DFE4DA" w:themeColor="text2" w:themeTint="33"/>
            </w:tcBorders>
          </w:tcPr>
          <w:p w14:paraId="057BEF19" w14:textId="77777777" w:rsidR="00B07A53" w:rsidRDefault="00B07A53">
            <w:pPr>
              <w:pStyle w:val="List2"/>
            </w:pPr>
          </w:p>
        </w:tc>
        <w:tc>
          <w:tcPr>
            <w:tcW w:w="2160" w:type="dxa"/>
            <w:tcBorders>
              <w:bottom w:val="single" w:sz="2" w:space="0" w:color="DFE4DA" w:themeColor="text2" w:themeTint="33"/>
            </w:tcBorders>
          </w:tcPr>
          <w:p w14:paraId="7E905092" w14:textId="77777777" w:rsidR="00B07A53" w:rsidRDefault="00B07A53">
            <w:pPr>
              <w:rPr>
                <w:kern w:val="0"/>
                <w14:ligatures w14:val="none"/>
              </w:rPr>
            </w:pPr>
          </w:p>
        </w:tc>
      </w:tr>
      <w:tr w:rsidR="00B07A53" w14:paraId="29EFE60E" w14:textId="77777777" w:rsidTr="00B07A53">
        <w:tc>
          <w:tcPr>
            <w:tcW w:w="582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3B958B27" w14:textId="77777777" w:rsidR="00B07A53" w:rsidRDefault="00B07A53">
            <w:pPr>
              <w:pStyle w:val="Numbers"/>
              <w:spacing w:before="40"/>
            </w:pPr>
          </w:p>
        </w:tc>
        <w:tc>
          <w:tcPr>
            <w:tcW w:w="8058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73083D12" w14:textId="77777777"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2" w:space="0" w:color="DFE4DA" w:themeColor="text2" w:themeTint="33"/>
              <w:bottom w:val="single" w:sz="18" w:space="0" w:color="DFE4DA" w:themeColor="text2" w:themeTint="33"/>
            </w:tcBorders>
          </w:tcPr>
          <w:p w14:paraId="1E1BC20B" w14:textId="77777777" w:rsidR="00B07A53" w:rsidRDefault="00B07A53"/>
        </w:tc>
      </w:tr>
      <w:tr w:rsidR="00B07A53" w14:paraId="4AA926DD" w14:textId="77777777" w:rsidTr="00B07A53">
        <w:tc>
          <w:tcPr>
            <w:tcW w:w="582" w:type="dxa"/>
            <w:tcBorders>
              <w:top w:val="single" w:sz="18" w:space="0" w:color="DFE4DA" w:themeColor="text2" w:themeTint="33"/>
              <w:bottom w:val="nil"/>
            </w:tcBorders>
          </w:tcPr>
          <w:p w14:paraId="73597A8E" w14:textId="77777777" w:rsidR="00B07A53" w:rsidRDefault="00B07A53">
            <w:pPr>
              <w:pStyle w:val="Numbers"/>
            </w:pPr>
          </w:p>
        </w:tc>
        <w:tc>
          <w:tcPr>
            <w:tcW w:w="8058" w:type="dxa"/>
            <w:tcBorders>
              <w:top w:val="single" w:sz="18" w:space="0" w:color="DFE4DA" w:themeColor="text2" w:themeTint="33"/>
              <w:bottom w:val="nil"/>
            </w:tcBorders>
          </w:tcPr>
          <w:p w14:paraId="4ABF80C3" w14:textId="77777777" w:rsidR="00B07A53" w:rsidRDefault="00B07A53">
            <w:pPr>
              <w:tabs>
                <w:tab w:val="left" w:pos="2701"/>
              </w:tabs>
            </w:pPr>
          </w:p>
        </w:tc>
        <w:tc>
          <w:tcPr>
            <w:tcW w:w="2160" w:type="dxa"/>
            <w:tcBorders>
              <w:top w:val="single" w:sz="18" w:space="0" w:color="DFE4DA" w:themeColor="text2" w:themeTint="33"/>
              <w:bottom w:val="nil"/>
            </w:tcBorders>
          </w:tcPr>
          <w:p w14:paraId="2FBB9753" w14:textId="77777777" w:rsidR="00B07A53" w:rsidRDefault="00B07A53"/>
        </w:tc>
      </w:tr>
    </w:tbl>
    <w:p w14:paraId="5644D2B6" w14:textId="77777777" w:rsidR="00B07A53" w:rsidRPr="00756DE1" w:rsidRDefault="00013FD7">
      <w:pPr>
        <w:pStyle w:val="Heading2"/>
        <w:rPr>
          <w:color w:val="auto"/>
        </w:rPr>
      </w:pPr>
      <w:r w:rsidRPr="00756DE1">
        <w:rPr>
          <w:color w:val="auto"/>
        </w:rPr>
        <w:t>Jelaskan apa saja yang Anda lakukan pada hari ini</w:t>
      </w:r>
      <w:r w:rsidR="00EF6C42" w:rsidRPr="00756DE1">
        <w:rPr>
          <w:color w:val="auto"/>
        </w:rPr>
        <w:t>.</w:t>
      </w:r>
    </w:p>
    <w:p w14:paraId="29547592" w14:textId="77777777" w:rsidR="00B07A53" w:rsidRDefault="00013FD7">
      <w:r>
        <w:t>Singkat, Padat dan Jelas</w:t>
      </w:r>
    </w:p>
    <w:sectPr w:rsidR="00B07A53" w:rsidSect="00756DE1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372D9" w14:textId="77777777" w:rsidR="003C4788" w:rsidRDefault="003C4788">
      <w:pPr>
        <w:spacing w:after="0"/>
      </w:pPr>
      <w:r>
        <w:separator/>
      </w:r>
    </w:p>
  </w:endnote>
  <w:endnote w:type="continuationSeparator" w:id="0">
    <w:p w14:paraId="5CCDFFC9" w14:textId="77777777" w:rsidR="003C4788" w:rsidRDefault="003C47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12ED3" w14:textId="77777777" w:rsidR="003C4788" w:rsidRDefault="003C4788">
      <w:pPr>
        <w:spacing w:after="0"/>
      </w:pPr>
      <w:r>
        <w:separator/>
      </w:r>
    </w:p>
  </w:footnote>
  <w:footnote w:type="continuationSeparator" w:id="0">
    <w:p w14:paraId="4616E396" w14:textId="77777777" w:rsidR="003C4788" w:rsidRDefault="003C478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0B2BE5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C6B2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28D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063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2BC73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D68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D2E7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A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866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5C55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A5272"/>
    <w:multiLevelType w:val="hybridMultilevel"/>
    <w:tmpl w:val="C4129EA6"/>
    <w:lvl w:ilvl="0" w:tplc="61743B6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4"/>
    <w:rsid w:val="00013FD7"/>
    <w:rsid w:val="002C2427"/>
    <w:rsid w:val="002E1554"/>
    <w:rsid w:val="003C4788"/>
    <w:rsid w:val="004F34AB"/>
    <w:rsid w:val="005033C2"/>
    <w:rsid w:val="00591AD7"/>
    <w:rsid w:val="00677FE7"/>
    <w:rsid w:val="00742139"/>
    <w:rsid w:val="00756DE1"/>
    <w:rsid w:val="007B7975"/>
    <w:rsid w:val="00880F30"/>
    <w:rsid w:val="00B07A53"/>
    <w:rsid w:val="00D413B2"/>
    <w:rsid w:val="00EF6C42"/>
    <w:rsid w:val="00FE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9D2B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60" w:after="60"/>
    </w:pPr>
    <w:rPr>
      <w:sz w:val="18"/>
      <w:szCs w:val="18"/>
    </w:rPr>
  </w:style>
  <w:style w:type="paragraph" w:styleId="Heading1">
    <w:name w:val="heading 1"/>
    <w:basedOn w:val="Normal"/>
    <w:next w:val="Normal"/>
    <w:qFormat/>
    <w:pPr>
      <w:spacing w:before="360"/>
      <w:outlineLvl w:val="0"/>
    </w:pPr>
    <w:rPr>
      <w:rFonts w:asciiTheme="majorHAnsi" w:eastAsiaTheme="majorEastAsia" w:hAnsiTheme="majorHAnsi" w:cstheme="majorBidi"/>
      <w:b/>
      <w:bCs/>
      <w:color w:val="BD582C" w:themeColor="accent2"/>
      <w:kern w:val="28"/>
      <w:sz w:val="32"/>
      <w:szCs w:val="32"/>
    </w:rPr>
  </w:style>
  <w:style w:type="paragraph" w:styleId="Heading2">
    <w:name w:val="heading 2"/>
    <w:basedOn w:val="Normal"/>
    <w:next w:val="Normal"/>
    <w:unhideWhenUsed/>
    <w:qFormat/>
    <w:pPr>
      <w:spacing w:after="40"/>
      <w:outlineLvl w:val="1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Heading3">
    <w:name w:val="heading 3"/>
    <w:basedOn w:val="Heading2"/>
    <w:next w:val="Normal"/>
    <w:link w:val="Heading3Char"/>
    <w:uiPriority w:val="9"/>
    <w:unhideWhenUsed/>
    <w:pPr>
      <w:ind w:left="216" w:right="144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pPr>
      <w:spacing w:before="240"/>
      <w:outlineLvl w:val="3"/>
    </w:pPr>
    <w:rPr>
      <w:color w:val="644030" w:themeColor="accent3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spacing w:before="240"/>
      <w:outlineLvl w:val="4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/>
      <w:outlineLvl w:val="5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/>
      <w:outlineLvl w:val="7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1Light-Accent1">
    <w:name w:val="Grid Table 1 Light Accent 1"/>
    <w:aliases w:val="Sample questionnaires table"/>
    <w:basedOn w:val="Table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Footer">
    <w:name w:val="footer"/>
    <w:basedOn w:val="Normal"/>
    <w:link w:val="FooterChar"/>
    <w:uiPriority w:val="1"/>
    <w:unhideWhenUsed/>
    <w:pPr>
      <w:spacing w:before="80" w:after="80"/>
      <w:jc w:val="right"/>
    </w:pPr>
    <w:rPr>
      <w:color w:val="637052" w:themeColor="text2"/>
    </w:rPr>
  </w:style>
  <w:style w:type="character" w:customStyle="1" w:styleId="FooterChar">
    <w:name w:val="Footer Char"/>
    <w:basedOn w:val="DefaultParagraphFont"/>
    <w:link w:val="Footer"/>
    <w:uiPriority w:val="1"/>
    <w:rPr>
      <w:color w:val="637052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637052" w:themeColor="text2"/>
      <w:kern w:val="22"/>
      <w:sz w:val="18"/>
      <w:szCs w:val="18"/>
      <w14:ligatures w14:val="standar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olor w:val="644030" w:themeColor="accent3" w:themeShade="BF"/>
      <w:kern w:val="22"/>
      <w:sz w:val="18"/>
      <w:szCs w:val="18"/>
      <w14:ligatures w14:val="standard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paragraph" w:customStyle="1" w:styleId="Logo">
    <w:name w:val="Logo"/>
    <w:basedOn w:val="Normal"/>
    <w:qFormat/>
    <w:pPr>
      <w:spacing w:after="0"/>
      <w:jc w:val="center"/>
    </w:pPr>
  </w:style>
  <w:style w:type="paragraph" w:customStyle="1" w:styleId="Numbers">
    <w:name w:val="Numbers"/>
    <w:basedOn w:val="Normal"/>
    <w:qFormat/>
    <w:pPr>
      <w:ind w:right="216"/>
      <w:jc w:val="right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NoSpacing">
    <w:name w:val="No Spacing"/>
    <w:uiPriority w:val="1"/>
    <w:semiHidden/>
    <w:unhideWhenUsed/>
    <w:qFormat/>
    <w:rPr>
      <w:sz w:val="20"/>
      <w:szCs w:val="20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</w:style>
  <w:style w:type="paragraph" w:customStyle="1" w:styleId="Company">
    <w:name w:val="Company"/>
    <w:basedOn w:val="Normal"/>
    <w:qFormat/>
    <w:pPr>
      <w:jc w:val="center"/>
    </w:pPr>
    <w:rPr>
      <w:rFonts w:asciiTheme="majorHAnsi" w:eastAsiaTheme="majorEastAsia" w:hAnsiTheme="majorHAnsi" w:cstheme="majorBidi"/>
      <w:b/>
      <w:bCs/>
      <w:color w:val="637052" w:themeColor="text2"/>
      <w:sz w:val="32"/>
      <w:szCs w:val="32"/>
    </w:rPr>
  </w:style>
  <w:style w:type="paragraph" w:styleId="List">
    <w:name w:val="List"/>
    <w:basedOn w:val="Normal"/>
    <w:unhideWhenUsed/>
    <w:qFormat/>
    <w:pPr>
      <w:spacing w:before="40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  <w:style w:type="paragraph" w:styleId="List2">
    <w:name w:val="List 2"/>
    <w:basedOn w:val="Normal"/>
    <w:unhideWhenUsed/>
    <w:qFormat/>
    <w:pPr>
      <w:ind w:left="216"/>
    </w:pPr>
    <w:rPr>
      <w:rFonts w:asciiTheme="majorHAnsi" w:eastAsiaTheme="majorEastAsia" w:hAnsiTheme="majorHAnsi" w:cstheme="majorBidi"/>
      <w:color w:val="637052" w:themeColor="text2"/>
      <w:kern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e%20Coding\AppData\Roaming\Microsoft\Templates\Employee%20exit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457B37402A4D5CAC133B0BD7416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AFEF8-1331-40D3-9324-B1E23DA06231}"/>
      </w:docPartPr>
      <w:docPartBody>
        <w:p w:rsidR="003B32BF" w:rsidRDefault="00074B98">
          <w:pPr>
            <w:pStyle w:val="63457B37402A4D5CAC133B0BD7416AFF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98"/>
    <w:rsid w:val="00074B98"/>
    <w:rsid w:val="002618B9"/>
    <w:rsid w:val="003B32BF"/>
    <w:rsid w:val="004F04AF"/>
    <w:rsid w:val="00D9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457B37402A4D5CAC133B0BD7416AFF">
    <w:name w:val="63457B37402A4D5CAC133B0BD7416AFF"/>
  </w:style>
  <w:style w:type="paragraph" w:customStyle="1" w:styleId="1926B9F1E5FC411F85825B57FF204DEB">
    <w:name w:val="1926B9F1E5FC411F85825B57FF204DEB"/>
  </w:style>
  <w:style w:type="paragraph" w:customStyle="1" w:styleId="C4FEBCE08914430FA3F31C460BA0B2C9">
    <w:name w:val="C4FEBCE08914430FA3F31C460BA0B2C9"/>
  </w:style>
  <w:style w:type="paragraph" w:customStyle="1" w:styleId="4D75CDC9F2FE408CAA88193396A02877">
    <w:name w:val="4D75CDC9F2FE408CAA88193396A02877"/>
  </w:style>
  <w:style w:type="paragraph" w:customStyle="1" w:styleId="A82211B2B1E94D6A8728575E79611CD6">
    <w:name w:val="A82211B2B1E94D6A8728575E79611CD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C182F6883924B5FB5E539CF6120662A">
    <w:name w:val="DC182F6883924B5FB5E539CF6120662A"/>
  </w:style>
  <w:style w:type="paragraph" w:customStyle="1" w:styleId="B7BD30B01E1A476D916FD3FCE716DC91">
    <w:name w:val="B7BD30B01E1A476D916FD3FCE716DC91"/>
  </w:style>
  <w:style w:type="paragraph" w:customStyle="1" w:styleId="7ABF47F830B84857B7E0C47F355C7DD5">
    <w:name w:val="7ABF47F830B84857B7E0C47F355C7DD5"/>
  </w:style>
  <w:style w:type="paragraph" w:customStyle="1" w:styleId="724C9F4BDEE343F0B19B7C89C7BFCB81">
    <w:name w:val="724C9F4BDEE343F0B19B7C89C7BFCB81"/>
  </w:style>
  <w:style w:type="paragraph" w:customStyle="1" w:styleId="7BA767BC1B384A5A9A3CE8A74A53DDFB">
    <w:name w:val="7BA767BC1B384A5A9A3CE8A74A53DDFB"/>
  </w:style>
  <w:style w:type="paragraph" w:customStyle="1" w:styleId="83BFB0224FA04677983E011A26C8C6F0">
    <w:name w:val="83BFB0224FA04677983E011A26C8C6F0"/>
  </w:style>
  <w:style w:type="paragraph" w:customStyle="1" w:styleId="43DC328D94FF4E5DA6230ED33C7BB322">
    <w:name w:val="43DC328D94FF4E5DA6230ED33C7BB322"/>
  </w:style>
  <w:style w:type="paragraph" w:customStyle="1" w:styleId="2C3B41EBC9DD49E4B2E85006123054FB">
    <w:name w:val="2C3B41EBC9DD49E4B2E85006123054FB"/>
  </w:style>
  <w:style w:type="paragraph" w:customStyle="1" w:styleId="8FA1534505CA43FD84646E5F52FEF6F9">
    <w:name w:val="8FA1534505CA43FD84646E5F52FEF6F9"/>
  </w:style>
  <w:style w:type="paragraph" w:customStyle="1" w:styleId="549068D7B156412C823D5D2DB9220E4B">
    <w:name w:val="549068D7B156412C823D5D2DB9220E4B"/>
  </w:style>
  <w:style w:type="paragraph" w:customStyle="1" w:styleId="0E6EDAE71FA24E2389BAED29F0E80ECE">
    <w:name w:val="0E6EDAE71FA24E2389BAED29F0E80ECE"/>
  </w:style>
  <w:style w:type="paragraph" w:customStyle="1" w:styleId="426CCC7267E84E71A88B9F20A631D2F5">
    <w:name w:val="426CCC7267E84E71A88B9F20A631D2F5"/>
  </w:style>
  <w:style w:type="paragraph" w:customStyle="1" w:styleId="DF6F6E332A1D4493A46249B66229D97A">
    <w:name w:val="DF6F6E332A1D4493A46249B66229D97A"/>
  </w:style>
  <w:style w:type="paragraph" w:customStyle="1" w:styleId="CF4A2A99375B4C88B7DB9B271AC26605">
    <w:name w:val="CF4A2A99375B4C88B7DB9B271AC26605"/>
  </w:style>
  <w:style w:type="paragraph" w:customStyle="1" w:styleId="B07FEF644CD54692BD30E883580C7232">
    <w:name w:val="B07FEF644CD54692BD30E883580C7232"/>
  </w:style>
  <w:style w:type="paragraph" w:customStyle="1" w:styleId="E1C8906AEA8D453DA2DE84B7AD91183C">
    <w:name w:val="E1C8906AEA8D453DA2DE84B7AD91183C"/>
  </w:style>
  <w:style w:type="paragraph" w:customStyle="1" w:styleId="A5703CA58ED246CE80CF4406652B49E9">
    <w:name w:val="A5703CA58ED246CE80CF4406652B49E9"/>
  </w:style>
  <w:style w:type="paragraph" w:customStyle="1" w:styleId="422B72D71ECF46B892A524D8C8917123">
    <w:name w:val="422B72D71ECF46B892A524D8C8917123"/>
  </w:style>
  <w:style w:type="paragraph" w:customStyle="1" w:styleId="6AB1CCA0C9904BE398064C1F0F6DC610">
    <w:name w:val="6AB1CCA0C9904BE398064C1F0F6DC610"/>
  </w:style>
  <w:style w:type="paragraph" w:customStyle="1" w:styleId="ADEEF09A2AC04A569051F700C29CCA26">
    <w:name w:val="ADEEF09A2AC04A569051F700C29CCA26"/>
  </w:style>
  <w:style w:type="paragraph" w:customStyle="1" w:styleId="81023E9C90284D5ABF8337E7CE58B47C">
    <w:name w:val="81023E9C90284D5ABF8337E7CE58B47C"/>
  </w:style>
  <w:style w:type="paragraph" w:customStyle="1" w:styleId="76B22CE6C4D1452A88938BFAE5027706">
    <w:name w:val="76B22CE6C4D1452A88938BFAE5027706"/>
  </w:style>
  <w:style w:type="paragraph" w:customStyle="1" w:styleId="C0054225AB154A518D639C67894B7CA2">
    <w:name w:val="C0054225AB154A518D639C67894B7CA2"/>
  </w:style>
  <w:style w:type="paragraph" w:customStyle="1" w:styleId="5628537EC488498D99C6ED12A4A4CA9F">
    <w:name w:val="5628537EC488498D99C6ED12A4A4CA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34BB0D8-9400-41F0-83B8-9FC2529A0B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 exit interview.dotx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2018-02-05T09:01:00Z</dcterms:created>
  <dcterms:modified xsi:type="dcterms:W3CDTF">2018-02-05T09:05:00Z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TC034630629991</vt:lpwstr>
  </property>
</Properties>
</file>